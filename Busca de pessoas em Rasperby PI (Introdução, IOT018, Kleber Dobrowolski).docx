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B78A" w14:textId="77777777" w:rsidR="00370E34" w:rsidRPr="002268BA" w:rsidRDefault="00FC293F" w:rsidP="00FC293F">
      <w:pPr>
        <w:pStyle w:val="NormalGrande"/>
      </w:pPr>
      <w:r w:rsidRPr="002268BA">
        <w:t>Kleber Dobrowolski</w:t>
      </w:r>
    </w:p>
    <w:p w14:paraId="7CAAE406" w14:textId="77777777" w:rsidR="00370E34" w:rsidRPr="002268BA" w:rsidRDefault="00370E34" w:rsidP="00E07423">
      <w:pPr>
        <w:pStyle w:val="NormalGrande"/>
      </w:pPr>
    </w:p>
    <w:p w14:paraId="42FAB18A" w14:textId="77777777" w:rsidR="00370E34" w:rsidRPr="002268BA" w:rsidRDefault="00370E34" w:rsidP="00E07423">
      <w:pPr>
        <w:pStyle w:val="NormalGrande"/>
      </w:pPr>
    </w:p>
    <w:p w14:paraId="2679E29C" w14:textId="77777777" w:rsidR="00370E34" w:rsidRPr="002268BA" w:rsidRDefault="00370E34" w:rsidP="00E07423">
      <w:pPr>
        <w:pStyle w:val="NormalGrande"/>
      </w:pPr>
    </w:p>
    <w:p w14:paraId="2CF74E98" w14:textId="77777777" w:rsidR="00370E34" w:rsidRPr="002268BA" w:rsidRDefault="00370E34" w:rsidP="00E07423">
      <w:pPr>
        <w:pStyle w:val="NormalGrande"/>
      </w:pPr>
    </w:p>
    <w:p w14:paraId="268EE17B" w14:textId="77777777" w:rsidR="00370E34" w:rsidRPr="002268BA" w:rsidRDefault="00370E34" w:rsidP="00E07423">
      <w:pPr>
        <w:pStyle w:val="NormalGrande"/>
      </w:pPr>
    </w:p>
    <w:p w14:paraId="526CF15E" w14:textId="77777777" w:rsidR="00370E34" w:rsidRPr="002268BA" w:rsidRDefault="00370E34" w:rsidP="00E07423">
      <w:pPr>
        <w:pStyle w:val="NormalGrande"/>
      </w:pPr>
    </w:p>
    <w:p w14:paraId="38747A24" w14:textId="19845447" w:rsidR="00DB04D5" w:rsidRPr="002268BA" w:rsidRDefault="00E41FA0" w:rsidP="00DB04D5">
      <w:pPr>
        <w:pStyle w:val="NormalGrande"/>
      </w:pPr>
      <w:r>
        <w:t xml:space="preserve">busca de pessoas em tempo real </w:t>
      </w:r>
      <w:r w:rsidR="00214596">
        <w:t xml:space="preserve">utilizando </w:t>
      </w:r>
      <w:r w:rsidR="000413DF">
        <w:t>OPENCV</w:t>
      </w:r>
      <w:r>
        <w:t xml:space="preserve"> </w:t>
      </w:r>
      <w:r w:rsidR="00214596">
        <w:t xml:space="preserve">em </w:t>
      </w:r>
      <w:r w:rsidR="006C63BF">
        <w:t xml:space="preserve">placa </w:t>
      </w:r>
      <w:bookmarkStart w:id="0" w:name="_GoBack"/>
      <w:bookmarkEnd w:id="0"/>
      <w:r>
        <w:t>raspberry pi</w:t>
      </w:r>
    </w:p>
    <w:p w14:paraId="677E8C7F" w14:textId="77777777" w:rsidR="00370E34" w:rsidRPr="002268BA" w:rsidRDefault="00370E34" w:rsidP="00E07423">
      <w:pPr>
        <w:pStyle w:val="NormalGrande"/>
      </w:pPr>
    </w:p>
    <w:p w14:paraId="7CE0C0AB" w14:textId="77777777" w:rsidR="00DB04D5" w:rsidRPr="002268BA" w:rsidRDefault="00DB04D5" w:rsidP="00DB04D5">
      <w:pPr>
        <w:pStyle w:val="Capa-Grauacadmico"/>
      </w:pPr>
    </w:p>
    <w:p w14:paraId="554C6CD6" w14:textId="77777777" w:rsidR="00FC293F" w:rsidRPr="002268BA" w:rsidRDefault="00FC293F" w:rsidP="00DB04D5">
      <w:pPr>
        <w:pStyle w:val="Capa-Grauacadmico"/>
        <w:ind w:left="5711" w:hanging="1175"/>
      </w:pPr>
    </w:p>
    <w:p w14:paraId="6FF82C60" w14:textId="77777777" w:rsidR="00FC293F" w:rsidRPr="002268BA" w:rsidRDefault="00FC293F" w:rsidP="00DB04D5">
      <w:pPr>
        <w:pStyle w:val="Capa-Grauacadmico"/>
        <w:ind w:left="5711" w:hanging="1175"/>
      </w:pPr>
    </w:p>
    <w:p w14:paraId="1ECB4887" w14:textId="77777777" w:rsidR="00FD4FE7" w:rsidRPr="002268BA" w:rsidRDefault="00FD4FE7" w:rsidP="00DB04D5">
      <w:pPr>
        <w:pStyle w:val="Capa-Grauacadmico"/>
        <w:ind w:left="5711" w:hanging="1175"/>
      </w:pPr>
      <w:r w:rsidRPr="002268BA">
        <w:t>Disciplina I</w:t>
      </w:r>
      <w:r w:rsidR="00DA4B8C" w:rsidRPr="002268BA">
        <w:t>OT</w:t>
      </w:r>
      <w:r w:rsidRPr="002268BA">
        <w:t>0</w:t>
      </w:r>
      <w:r w:rsidR="00391D98">
        <w:t>1</w:t>
      </w:r>
      <w:r w:rsidRPr="002268BA">
        <w:t xml:space="preserve">8 - </w:t>
      </w:r>
      <w:r w:rsidR="00391D98" w:rsidRPr="00391D98">
        <w:t>Metodologia Científica</w:t>
      </w:r>
    </w:p>
    <w:p w14:paraId="77AA1B03" w14:textId="77777777" w:rsidR="00DB04D5" w:rsidRPr="002268BA" w:rsidRDefault="00FC293F" w:rsidP="00DB04D5">
      <w:pPr>
        <w:pStyle w:val="Capa-Grauacadmico"/>
        <w:ind w:left="5711" w:hanging="1175"/>
      </w:pPr>
      <w:r w:rsidRPr="002268BA">
        <w:t>Docente</w:t>
      </w:r>
      <w:r w:rsidR="00DB04D5" w:rsidRPr="002268BA">
        <w:t xml:space="preserve">: </w:t>
      </w:r>
      <w:r w:rsidR="00391D98" w:rsidRPr="00391D98">
        <w:t xml:space="preserve">Prof. Dr. Carlos Alberto </w:t>
      </w:r>
      <w:proofErr w:type="spellStart"/>
      <w:r w:rsidR="00391D98" w:rsidRPr="00391D98">
        <w:t>Ynoguti</w:t>
      </w:r>
      <w:proofErr w:type="spellEnd"/>
    </w:p>
    <w:p w14:paraId="53DB363A" w14:textId="77777777" w:rsidR="00D122FD" w:rsidRPr="002268BA" w:rsidRDefault="00D122FD" w:rsidP="00E07423">
      <w:pPr>
        <w:pStyle w:val="Capa-Grauacadmico"/>
        <w:ind w:left="5711" w:hanging="1175"/>
      </w:pPr>
    </w:p>
    <w:p w14:paraId="1BBC3DE4" w14:textId="77777777" w:rsidR="00370E34" w:rsidRPr="002268BA" w:rsidRDefault="00370E34" w:rsidP="00E07423">
      <w:pPr>
        <w:pStyle w:val="NormalGrande"/>
      </w:pPr>
    </w:p>
    <w:p w14:paraId="1F9F201C" w14:textId="77777777" w:rsidR="00370E34" w:rsidRPr="002268BA" w:rsidRDefault="00370E34" w:rsidP="00E07423">
      <w:pPr>
        <w:pStyle w:val="NormalGrande"/>
      </w:pPr>
    </w:p>
    <w:p w14:paraId="369F8234" w14:textId="77777777" w:rsidR="00370E34" w:rsidRPr="002268BA" w:rsidRDefault="00370E34" w:rsidP="00E07423">
      <w:pPr>
        <w:pStyle w:val="NormalGrande"/>
      </w:pPr>
    </w:p>
    <w:p w14:paraId="2052C8EE" w14:textId="77777777" w:rsidR="00370E34" w:rsidRPr="002268BA" w:rsidRDefault="00370E34" w:rsidP="00E07423">
      <w:pPr>
        <w:pStyle w:val="NormalGrande"/>
      </w:pPr>
    </w:p>
    <w:p w14:paraId="22F3033E" w14:textId="77777777" w:rsidR="00370E34" w:rsidRPr="002268BA" w:rsidRDefault="00370E34" w:rsidP="00E07423">
      <w:pPr>
        <w:pStyle w:val="NormalGrande"/>
      </w:pPr>
    </w:p>
    <w:p w14:paraId="5FD01E83" w14:textId="77777777" w:rsidR="00FC293F" w:rsidRPr="002268BA" w:rsidRDefault="00FC293F" w:rsidP="00E07423">
      <w:pPr>
        <w:pStyle w:val="NormalGrande"/>
      </w:pPr>
    </w:p>
    <w:p w14:paraId="4E2F823F" w14:textId="77777777" w:rsidR="00FC293F" w:rsidRPr="002268BA" w:rsidRDefault="00FC293F" w:rsidP="00E07423">
      <w:pPr>
        <w:pStyle w:val="NormalGrande"/>
      </w:pPr>
    </w:p>
    <w:p w14:paraId="0FA491FE" w14:textId="77777777" w:rsidR="00FC293F" w:rsidRPr="002268BA" w:rsidRDefault="00FC293F" w:rsidP="00E07423">
      <w:pPr>
        <w:pStyle w:val="NormalGrande"/>
      </w:pPr>
    </w:p>
    <w:p w14:paraId="37816E5A" w14:textId="77777777" w:rsidR="00370E34" w:rsidRPr="002268BA" w:rsidRDefault="00370E34" w:rsidP="00E07423">
      <w:pPr>
        <w:pStyle w:val="NormalGrande"/>
      </w:pPr>
    </w:p>
    <w:p w14:paraId="7B734B8F" w14:textId="77777777" w:rsidR="00370E34" w:rsidRPr="002268BA" w:rsidRDefault="00370E34" w:rsidP="00E07423">
      <w:pPr>
        <w:pStyle w:val="NormalGrande"/>
      </w:pPr>
    </w:p>
    <w:p w14:paraId="11269720" w14:textId="77777777" w:rsidR="00FC293F" w:rsidRPr="002268BA" w:rsidRDefault="00FC293F" w:rsidP="00FC293F">
      <w:pPr>
        <w:pStyle w:val="NormalGrande"/>
        <w:rPr>
          <w:b w:val="0"/>
          <w:caps w:val="0"/>
        </w:rPr>
      </w:pPr>
      <w:r w:rsidRPr="002268BA">
        <w:lastRenderedPageBreak/>
        <w:t>são paulo</w:t>
      </w:r>
      <w:r w:rsidRPr="002268BA">
        <w:br w:type="page"/>
      </w:r>
    </w:p>
    <w:p w14:paraId="108068F1" w14:textId="77777777" w:rsidR="00370E34" w:rsidRPr="002268BA" w:rsidRDefault="002B0FDC" w:rsidP="002B0FDC">
      <w:pPr>
        <w:pStyle w:val="Heading1"/>
      </w:pPr>
      <w:bookmarkStart w:id="1" w:name="_Toc121491440"/>
      <w:bookmarkStart w:id="2" w:name="_Toc124080445"/>
      <w:bookmarkStart w:id="3" w:name="_Ref125306779"/>
      <w:bookmarkStart w:id="4" w:name="_Toc125374507"/>
      <w:bookmarkStart w:id="5" w:name="_Toc156754356"/>
      <w:r w:rsidRPr="002268BA">
        <w:lastRenderedPageBreak/>
        <w:tab/>
      </w:r>
      <w:bookmarkEnd w:id="1"/>
      <w:bookmarkEnd w:id="2"/>
      <w:bookmarkEnd w:id="3"/>
      <w:bookmarkEnd w:id="4"/>
      <w:bookmarkEnd w:id="5"/>
      <w:r w:rsidR="00CC2FB1" w:rsidRPr="002268BA">
        <w:t>Introdução</w:t>
      </w:r>
    </w:p>
    <w:p w14:paraId="29468F83" w14:textId="7A32F160" w:rsidR="00584B7A" w:rsidRDefault="00584B7A" w:rsidP="00DA1431">
      <w:r w:rsidRPr="002268BA">
        <w:t xml:space="preserve">Nos grandes centros urbanos a ocorrência de pessoas perdidas (sejam crianças </w:t>
      </w:r>
      <w:r w:rsidR="00113994">
        <w:t xml:space="preserve">longe dos pais </w:t>
      </w:r>
      <w:r w:rsidRPr="002268BA">
        <w:t>ou idosos senis</w:t>
      </w:r>
      <w:r w:rsidR="00C636FC" w:rsidRPr="002268BA">
        <w:t xml:space="preserve"> que se afasta</w:t>
      </w:r>
      <w:r w:rsidR="00113994">
        <w:t>ra</w:t>
      </w:r>
      <w:r w:rsidR="00C636FC" w:rsidRPr="002268BA">
        <w:t>m do</w:t>
      </w:r>
      <w:r w:rsidR="00113994">
        <w:t xml:space="preserve"> acompanhante</w:t>
      </w:r>
      <w:r w:rsidRPr="002268BA">
        <w:t xml:space="preserve">) em estabelecimentos </w:t>
      </w:r>
      <w:r w:rsidR="00EC76CE">
        <w:t xml:space="preserve">de grande área </w:t>
      </w:r>
      <w:r w:rsidRPr="002268BA">
        <w:t xml:space="preserve">tais como metrô, shopping centers e museus não é incomum. </w:t>
      </w:r>
      <w:r w:rsidR="00C636FC" w:rsidRPr="002268BA">
        <w:t xml:space="preserve">Porém, mesmo </w:t>
      </w:r>
      <w:r w:rsidR="00282DAF">
        <w:t xml:space="preserve">com </w:t>
      </w:r>
      <w:r w:rsidR="00C636FC" w:rsidRPr="002268BA">
        <w:t>a existência de grande quantidade de equipamentos de vigilância</w:t>
      </w:r>
      <w:r w:rsidR="00282DAF">
        <w:t>, tais como câmeras</w:t>
      </w:r>
      <w:r w:rsidR="00C636FC" w:rsidRPr="002268BA">
        <w:t xml:space="preserve">, </w:t>
      </w:r>
      <w:r w:rsidR="00282DAF">
        <w:t xml:space="preserve">isto </w:t>
      </w:r>
      <w:r w:rsidR="00C636FC" w:rsidRPr="002268BA">
        <w:t xml:space="preserve">não auxilia na busca </w:t>
      </w:r>
      <w:r w:rsidR="00113994">
        <w:t xml:space="preserve">prática </w:t>
      </w:r>
      <w:r w:rsidR="00C636FC" w:rsidRPr="002268BA">
        <w:t>de</w:t>
      </w:r>
      <w:r w:rsidR="00976B9E">
        <w:t>stas</w:t>
      </w:r>
      <w:r w:rsidR="00C636FC" w:rsidRPr="002268BA">
        <w:t xml:space="preserve"> pessoas, já que estas câmeras </w:t>
      </w:r>
      <w:r w:rsidR="00282DAF">
        <w:t>no máximo são utilizadas p</w:t>
      </w:r>
      <w:r w:rsidR="007021C5">
        <w:t>ara</w:t>
      </w:r>
      <w:r w:rsidR="00282DAF">
        <w:t xml:space="preserve"> busca </w:t>
      </w:r>
      <w:r w:rsidR="007021C5">
        <w:t xml:space="preserve">visual </w:t>
      </w:r>
      <w:r w:rsidR="00282DAF">
        <w:t xml:space="preserve">manual </w:t>
      </w:r>
      <w:r w:rsidR="007021C5">
        <w:t xml:space="preserve">por </w:t>
      </w:r>
      <w:r w:rsidR="00282DAF">
        <w:t>operadores humanos.</w:t>
      </w:r>
      <w:r w:rsidR="007021C5">
        <w:t xml:space="preserve"> Para efetuar estas buscas, normalmente são utilizadas características </w:t>
      </w:r>
      <w:r w:rsidR="00177D4A">
        <w:t xml:space="preserve">físicas </w:t>
      </w:r>
      <w:r w:rsidR="00643C89">
        <w:t>simples</w:t>
      </w:r>
      <w:r w:rsidR="00177D4A">
        <w:t xml:space="preserve">, tais </w:t>
      </w:r>
      <w:r w:rsidR="007021C5">
        <w:t xml:space="preserve">como: </w:t>
      </w:r>
      <w:r w:rsidR="00177D4A">
        <w:t xml:space="preserve">se o sujeito da busca é </w:t>
      </w:r>
      <w:r w:rsidR="007021C5">
        <w:t>criança ou adulto; cor da roupa; uso de óculos</w:t>
      </w:r>
      <w:r w:rsidR="00643C89">
        <w:t xml:space="preserve"> ou laço no cabelo; características físicas como </w:t>
      </w:r>
      <w:proofErr w:type="spellStart"/>
      <w:r w:rsidR="00643C89">
        <w:t>calvice</w:t>
      </w:r>
      <w:proofErr w:type="spellEnd"/>
      <w:r w:rsidR="00643C89">
        <w:t xml:space="preserve"> ou cabelos</w:t>
      </w:r>
      <w:r w:rsidR="00177D4A">
        <w:t xml:space="preserve"> ruivos</w:t>
      </w:r>
      <w:r w:rsidR="00643C89">
        <w:t>.</w:t>
      </w:r>
    </w:p>
    <w:p w14:paraId="0098D5DE" w14:textId="77777777" w:rsidR="007021C5" w:rsidRDefault="007021C5" w:rsidP="00DA1431"/>
    <w:p w14:paraId="77875641" w14:textId="68FBFD03" w:rsidR="00C636FC" w:rsidRPr="002268BA" w:rsidRDefault="00EC76CE" w:rsidP="00DA1431">
      <w:r>
        <w:t xml:space="preserve">A abordagem de </w:t>
      </w:r>
      <w:r w:rsidR="00C636FC" w:rsidRPr="002268BA">
        <w:t xml:space="preserve">utilização de hardware de baixo custo para reconhecimento facial já foi </w:t>
      </w:r>
      <w:r w:rsidR="000413DF" w:rsidRPr="002268BA">
        <w:t>apresentada</w:t>
      </w:r>
      <w:r w:rsidR="00C636FC" w:rsidRPr="002268BA">
        <w:t xml:space="preserve"> </w:t>
      </w:r>
      <w:r w:rsidR="00177D4A">
        <w:t xml:space="preserve">anteriormente </w:t>
      </w:r>
      <w:r w:rsidR="00C636FC" w:rsidRPr="002268BA">
        <w:t xml:space="preserve">por </w:t>
      </w:r>
      <w:r w:rsidR="000413DF" w:rsidRPr="000413DF">
        <w:rPr>
          <w:i/>
        </w:rPr>
        <w:t xml:space="preserve">Chen </w:t>
      </w:r>
      <w:proofErr w:type="spellStart"/>
      <w:r w:rsidR="000413DF" w:rsidRPr="000413DF">
        <w:rPr>
          <w:i/>
        </w:rPr>
        <w:t>at</w:t>
      </w:r>
      <w:proofErr w:type="spellEnd"/>
      <w:r w:rsidR="000413DF" w:rsidRPr="000413DF">
        <w:rPr>
          <w:i/>
        </w:rPr>
        <w:t xml:space="preserve"> al.</w:t>
      </w:r>
      <w:r w:rsidR="000413DF">
        <w:t xml:space="preserve"> [1], portanto o problema de busca pessoas </w:t>
      </w:r>
      <w:r w:rsidR="007021C5">
        <w:t>utilizando processo similar parece</w:t>
      </w:r>
      <w:r w:rsidR="000413DF">
        <w:t xml:space="preserve"> ser </w:t>
      </w:r>
      <w:r w:rsidR="00177D4A">
        <w:t xml:space="preserve">uma tarefa </w:t>
      </w:r>
      <w:r w:rsidR="000413DF">
        <w:t>factível</w:t>
      </w:r>
      <w:r w:rsidR="007021C5">
        <w:t xml:space="preserve">, dado </w:t>
      </w:r>
      <w:r w:rsidR="000413DF">
        <w:t xml:space="preserve">que a complexidade </w:t>
      </w:r>
      <w:r w:rsidR="007021C5">
        <w:t xml:space="preserve">do problema </w:t>
      </w:r>
      <w:r w:rsidR="000413DF">
        <w:t>é menor.</w:t>
      </w:r>
    </w:p>
    <w:p w14:paraId="1E04E6FD" w14:textId="77777777" w:rsidR="00C636FC" w:rsidRPr="002268BA" w:rsidRDefault="00C636FC" w:rsidP="00DA1431"/>
    <w:p w14:paraId="3D1E36A0" w14:textId="5E402721" w:rsidR="00584B7A" w:rsidRPr="002268BA" w:rsidRDefault="00584B7A" w:rsidP="00DA1431">
      <w:r w:rsidRPr="002268BA">
        <w:t xml:space="preserve">Este projeto propõe a criação de sistema de reconhecimento de pessoas utilizando </w:t>
      </w:r>
      <w:r w:rsidR="00976B9E">
        <w:t xml:space="preserve">abordagem </w:t>
      </w:r>
      <w:r w:rsidRPr="002268BA">
        <w:t>de IoT (</w:t>
      </w:r>
      <w:r w:rsidRPr="002268BA">
        <w:rPr>
          <w:i/>
        </w:rPr>
        <w:t xml:space="preserve">Internet </w:t>
      </w:r>
      <w:proofErr w:type="spellStart"/>
      <w:r w:rsidRPr="002268BA">
        <w:rPr>
          <w:i/>
        </w:rPr>
        <w:t>of</w:t>
      </w:r>
      <w:proofErr w:type="spellEnd"/>
      <w:r w:rsidRPr="002268BA">
        <w:rPr>
          <w:i/>
        </w:rPr>
        <w:t xml:space="preserve"> </w:t>
      </w:r>
      <w:proofErr w:type="spellStart"/>
      <w:r w:rsidRPr="002268BA">
        <w:rPr>
          <w:i/>
        </w:rPr>
        <w:t>Things</w:t>
      </w:r>
      <w:proofErr w:type="spellEnd"/>
      <w:r w:rsidRPr="002268BA">
        <w:t xml:space="preserve">): </w:t>
      </w:r>
      <w:r w:rsidR="002268BA" w:rsidRPr="002268BA">
        <w:t xml:space="preserve">hardware de </w:t>
      </w:r>
      <w:r w:rsidRPr="002268BA">
        <w:t xml:space="preserve">baixo custo, </w:t>
      </w:r>
      <w:r w:rsidR="002268BA" w:rsidRPr="002268BA">
        <w:t>comunicação remota em tempo real, aproveitamento de processamento em nuvem.</w:t>
      </w:r>
      <w:r w:rsidR="00976B9E">
        <w:t xml:space="preserve"> </w:t>
      </w:r>
      <w:r w:rsidR="002268BA" w:rsidRPr="002268BA">
        <w:t xml:space="preserve">O sistema será composto por </w:t>
      </w:r>
      <w:r w:rsidR="008C5D11">
        <w:t xml:space="preserve">uma </w:t>
      </w:r>
      <w:r w:rsidRPr="002268BA">
        <w:t xml:space="preserve">placa </w:t>
      </w:r>
      <w:proofErr w:type="spellStart"/>
      <w:r w:rsidRPr="002268BA">
        <w:t>Raspberry</w:t>
      </w:r>
      <w:proofErr w:type="spellEnd"/>
      <w:r w:rsidRPr="002268BA">
        <w:t xml:space="preserve"> </w:t>
      </w:r>
      <w:proofErr w:type="spellStart"/>
      <w:r w:rsidRPr="002268BA">
        <w:t>Pi</w:t>
      </w:r>
      <w:proofErr w:type="spellEnd"/>
      <w:r w:rsidRPr="002268BA">
        <w:t xml:space="preserve"> 3, </w:t>
      </w:r>
      <w:r w:rsidR="00AE5480" w:rsidRPr="002268BA">
        <w:t xml:space="preserve">acoplado </w:t>
      </w:r>
      <w:r w:rsidR="00976B9E">
        <w:t>à</w:t>
      </w:r>
      <w:r w:rsidR="00AE5480" w:rsidRPr="002268BA">
        <w:t xml:space="preserve"> </w:t>
      </w:r>
      <w:r w:rsidR="00976B9E">
        <w:t xml:space="preserve">sua </w:t>
      </w:r>
      <w:proofErr w:type="spellStart"/>
      <w:r w:rsidR="002268BA" w:rsidRPr="002268BA">
        <w:t>sua</w:t>
      </w:r>
      <w:proofErr w:type="spellEnd"/>
      <w:r w:rsidR="002268BA" w:rsidRPr="002268BA">
        <w:t xml:space="preserve"> </w:t>
      </w:r>
      <w:r w:rsidRPr="002268BA">
        <w:t xml:space="preserve">câmera </w:t>
      </w:r>
      <w:r w:rsidR="00AE5480" w:rsidRPr="002268BA">
        <w:t xml:space="preserve">modular (sensor OV5647, de 5 MP de resolução), utilizando comunicação por </w:t>
      </w:r>
      <w:r w:rsidR="00EC76CE">
        <w:t xml:space="preserve">rede </w:t>
      </w:r>
      <w:r w:rsidR="00AE5480" w:rsidRPr="002268BA">
        <w:t>WiFi e protocolo MQTT</w:t>
      </w:r>
      <w:r w:rsidR="00976B9E">
        <w:t xml:space="preserve"> para controle</w:t>
      </w:r>
      <w:r w:rsidR="000413DF">
        <w:t xml:space="preserve"> a atualização dinâmica d</w:t>
      </w:r>
      <w:r w:rsidR="008C5D11">
        <w:t>o algoritmo de busca (modelo).</w:t>
      </w:r>
      <w:r w:rsidR="00F159A2">
        <w:t xml:space="preserve"> O processamento de imagens será </w:t>
      </w:r>
      <w:r w:rsidR="0096182A">
        <w:t>realizado</w:t>
      </w:r>
      <w:r w:rsidR="00F159A2">
        <w:t xml:space="preserve"> utilizando a biblioteca de d</w:t>
      </w:r>
      <w:r w:rsidR="0096182A">
        <w:t>o</w:t>
      </w:r>
      <w:r w:rsidR="00F159A2">
        <w:t xml:space="preserve">mínio público </w:t>
      </w:r>
      <w:proofErr w:type="spellStart"/>
      <w:r w:rsidR="00F159A2" w:rsidRPr="0096182A">
        <w:rPr>
          <w:i/>
        </w:rPr>
        <w:t>OpenCV</w:t>
      </w:r>
      <w:proofErr w:type="spellEnd"/>
      <w:r w:rsidR="00F159A2">
        <w:t xml:space="preserve"> (</w:t>
      </w:r>
      <w:r w:rsidR="00F159A2" w:rsidRPr="0096182A">
        <w:rPr>
          <w:i/>
        </w:rPr>
        <w:t xml:space="preserve">Open </w:t>
      </w:r>
      <w:proofErr w:type="spellStart"/>
      <w:r w:rsidR="00F159A2" w:rsidRPr="0096182A">
        <w:rPr>
          <w:i/>
        </w:rPr>
        <w:t>Source</w:t>
      </w:r>
      <w:proofErr w:type="spellEnd"/>
      <w:r w:rsidR="00F159A2" w:rsidRPr="0096182A">
        <w:rPr>
          <w:i/>
        </w:rPr>
        <w:t xml:space="preserve"> Computer Vision Library</w:t>
      </w:r>
      <w:r w:rsidR="00F159A2">
        <w:t>).</w:t>
      </w:r>
    </w:p>
    <w:p w14:paraId="4B22733D" w14:textId="0FE85B66" w:rsidR="00C636FC" w:rsidRDefault="002268BA" w:rsidP="00DA1431">
      <w:r w:rsidRPr="002268BA">
        <w:t xml:space="preserve">Convém notar que </w:t>
      </w:r>
      <w:r w:rsidR="00C636FC" w:rsidRPr="002268BA">
        <w:t xml:space="preserve">o foco do </w:t>
      </w:r>
      <w:r w:rsidRPr="002268BA">
        <w:t xml:space="preserve">projeto é </w:t>
      </w:r>
      <w:r w:rsidR="0096182A">
        <w:t>a</w:t>
      </w:r>
      <w:r w:rsidR="00EC76CE">
        <w:t xml:space="preserve"> </w:t>
      </w:r>
      <w:r w:rsidR="00C636FC" w:rsidRPr="002268BA">
        <w:t xml:space="preserve">integração do </w:t>
      </w:r>
      <w:proofErr w:type="spellStart"/>
      <w:r w:rsidR="00C636FC" w:rsidRPr="002268BA">
        <w:t>harware</w:t>
      </w:r>
      <w:proofErr w:type="spellEnd"/>
      <w:r w:rsidR="00C636FC" w:rsidRPr="002268BA">
        <w:t xml:space="preserve"> com conceitos de IoT, e não </w:t>
      </w:r>
      <w:r w:rsidRPr="002268BA">
        <w:t xml:space="preserve">a </w:t>
      </w:r>
      <w:r w:rsidR="00C636FC" w:rsidRPr="002268BA">
        <w:t>criação dos modelos de reconhecimento de imagem em si</w:t>
      </w:r>
      <w:r w:rsidRPr="002268BA">
        <w:t xml:space="preserve">. Porém, </w:t>
      </w:r>
      <w:r w:rsidR="00C636FC" w:rsidRPr="002268BA">
        <w:t xml:space="preserve">será </w:t>
      </w:r>
      <w:r w:rsidR="00EC76CE">
        <w:t>proposto</w:t>
      </w:r>
      <w:r w:rsidRPr="002268BA">
        <w:t xml:space="preserve"> </w:t>
      </w:r>
      <w:r w:rsidR="00C636FC" w:rsidRPr="002268BA">
        <w:t>que a criação destes</w:t>
      </w:r>
      <w:r w:rsidRPr="002268BA">
        <w:t xml:space="preserve"> modelos, </w:t>
      </w:r>
      <w:r>
        <w:t xml:space="preserve">frequentemente </w:t>
      </w:r>
      <w:r w:rsidRPr="002268BA">
        <w:t>através de</w:t>
      </w:r>
      <w:r>
        <w:t xml:space="preserve"> </w:t>
      </w:r>
      <w:r w:rsidRPr="002268BA">
        <w:t xml:space="preserve">técnicas de </w:t>
      </w:r>
      <w:proofErr w:type="spellStart"/>
      <w:r w:rsidRPr="002268BA">
        <w:rPr>
          <w:i/>
        </w:rPr>
        <w:t>machine</w:t>
      </w:r>
      <w:proofErr w:type="spellEnd"/>
      <w:r w:rsidRPr="002268BA">
        <w:rPr>
          <w:i/>
        </w:rPr>
        <w:t xml:space="preserve"> </w:t>
      </w:r>
      <w:proofErr w:type="spellStart"/>
      <w:r w:rsidRPr="002268BA">
        <w:rPr>
          <w:i/>
        </w:rPr>
        <w:t>learning</w:t>
      </w:r>
      <w:proofErr w:type="spellEnd"/>
      <w:r w:rsidRPr="002268BA">
        <w:t>, pode</w:t>
      </w:r>
      <w:r w:rsidR="004D2E65">
        <w:t>rá</w:t>
      </w:r>
      <w:r w:rsidRPr="002268BA">
        <w:t xml:space="preserve"> ser </w:t>
      </w:r>
      <w:r w:rsidR="004D2E65">
        <w:t xml:space="preserve">realizada </w:t>
      </w:r>
      <w:r w:rsidRPr="002268BA">
        <w:t xml:space="preserve">utilizando </w:t>
      </w:r>
      <w:r>
        <w:t xml:space="preserve">o </w:t>
      </w:r>
      <w:r w:rsidR="004D2E65">
        <w:t xml:space="preserve">poder computacional de </w:t>
      </w:r>
      <w:r>
        <w:t xml:space="preserve">processamento em nuvem, sendo </w:t>
      </w:r>
      <w:r w:rsidR="00EC76CE">
        <w:t xml:space="preserve">que </w:t>
      </w:r>
      <w:r>
        <w:t xml:space="preserve">o resultado obtido (modelo) </w:t>
      </w:r>
      <w:r w:rsidR="008C5D11">
        <w:t>será</w:t>
      </w:r>
      <w:r w:rsidR="00EC76CE">
        <w:t xml:space="preserve"> </w:t>
      </w:r>
      <w:r w:rsidR="004D2E65">
        <w:t xml:space="preserve">injetado em </w:t>
      </w:r>
      <w:r w:rsidR="004D2E65">
        <w:lastRenderedPageBreak/>
        <w:t>tempo real nas câmeras, que pass</w:t>
      </w:r>
      <w:r w:rsidR="00EC76CE">
        <w:t>ar</w:t>
      </w:r>
      <w:r w:rsidR="004D2E65">
        <w:t xml:space="preserve">ão a buscar </w:t>
      </w:r>
      <w:r w:rsidR="00976B9E">
        <w:t>o novo sujeito do modelo</w:t>
      </w:r>
      <w:r w:rsidR="008C5D11">
        <w:t xml:space="preserve">, </w:t>
      </w:r>
      <w:r w:rsidR="004D2E65">
        <w:t>envia</w:t>
      </w:r>
      <w:r w:rsidR="008C5D11">
        <w:t>ndo</w:t>
      </w:r>
      <w:r w:rsidR="004D2E65">
        <w:t xml:space="preserve"> </w:t>
      </w:r>
      <w:r w:rsidR="00EC76CE">
        <w:t xml:space="preserve">os </w:t>
      </w:r>
      <w:r w:rsidR="004D2E65">
        <w:t xml:space="preserve">resultados </w:t>
      </w:r>
      <w:r w:rsidR="00976B9E">
        <w:t xml:space="preserve">das buscas </w:t>
      </w:r>
      <w:r w:rsidR="004D2E65">
        <w:t>para um controlador central.</w:t>
      </w:r>
    </w:p>
    <w:p w14:paraId="03ABC035" w14:textId="77777777" w:rsidR="00EC76CE" w:rsidRDefault="00F0060C" w:rsidP="00EC76CE">
      <w:pPr>
        <w:keepNext/>
      </w:pPr>
      <w:r>
        <w:rPr>
          <w:noProof/>
        </w:rPr>
        <w:drawing>
          <wp:inline distT="0" distB="0" distL="0" distR="0" wp14:anchorId="14F7DBB7" wp14:editId="03B4B867">
            <wp:extent cx="5760720" cy="3240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1024px-Crowd_inside_nex_shopping_cen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6AF2" w14:textId="77777777" w:rsidR="00976B9E" w:rsidRPr="002268BA" w:rsidRDefault="00EC76CE" w:rsidP="00EC76CE">
      <w:pPr>
        <w:pStyle w:val="Figur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 w:rsidR="0024656F">
        <w:t>resultado de uma busca por criança vestida de cor-de-rosa</w:t>
      </w:r>
    </w:p>
    <w:p w14:paraId="7188C0DE" w14:textId="77777777" w:rsidR="00584B7A" w:rsidRPr="002268BA" w:rsidRDefault="00584B7A" w:rsidP="00DA1431"/>
    <w:p w14:paraId="265C07B3" w14:textId="77777777" w:rsidR="002268BA" w:rsidRPr="002268BA" w:rsidRDefault="002268BA" w:rsidP="00DA1431"/>
    <w:p w14:paraId="33A02C07" w14:textId="77777777" w:rsidR="002268BA" w:rsidRPr="002268BA" w:rsidRDefault="002268BA" w:rsidP="00DA1431"/>
    <w:p w14:paraId="6ED442E5" w14:textId="42FBA431" w:rsidR="00D23F2B" w:rsidRPr="000413DF" w:rsidRDefault="00D23F2B" w:rsidP="000413DF">
      <w:pPr>
        <w:rPr>
          <w:lang w:val="en-US"/>
        </w:rPr>
      </w:pPr>
      <w:r w:rsidRPr="000413DF">
        <w:rPr>
          <w:lang w:val="en-US"/>
        </w:rPr>
        <w:t xml:space="preserve"> </w:t>
      </w:r>
      <w:r w:rsidR="000413DF" w:rsidRPr="000413DF">
        <w:rPr>
          <w:lang w:val="en-US"/>
        </w:rPr>
        <w:t xml:space="preserve">[1] </w:t>
      </w:r>
      <w:r w:rsidR="000413DF">
        <w:rPr>
          <w:lang w:val="en-US"/>
        </w:rPr>
        <w:t xml:space="preserve">CHEN, </w:t>
      </w:r>
      <w:r w:rsidR="000413DF" w:rsidRPr="000413DF">
        <w:rPr>
          <w:lang w:val="en-US"/>
        </w:rPr>
        <w:t xml:space="preserve">Yong-Ping </w:t>
      </w:r>
      <w:r w:rsidR="000413DF">
        <w:rPr>
          <w:lang w:val="en-US"/>
        </w:rPr>
        <w:t xml:space="preserve">at al. </w:t>
      </w:r>
      <w:r w:rsidR="000413DF" w:rsidRPr="000413DF">
        <w:rPr>
          <w:b/>
          <w:lang w:val="en-US"/>
        </w:rPr>
        <w:t>Low-Cost Face Recognition System</w:t>
      </w:r>
      <w:r w:rsidR="000413DF" w:rsidRPr="000413DF">
        <w:rPr>
          <w:b/>
          <w:lang w:val="en-US"/>
        </w:rPr>
        <w:t xml:space="preserve"> </w:t>
      </w:r>
      <w:r w:rsidR="000413DF" w:rsidRPr="000413DF">
        <w:rPr>
          <w:b/>
          <w:lang w:val="en-US"/>
        </w:rPr>
        <w:t>Based on Extended Local Binary Pattern</w:t>
      </w:r>
      <w:r w:rsidR="000413DF">
        <w:rPr>
          <w:lang w:val="en-US"/>
        </w:rPr>
        <w:t xml:space="preserve">. </w:t>
      </w:r>
      <w:proofErr w:type="spellStart"/>
      <w:r w:rsidR="008E7FA5">
        <w:rPr>
          <w:lang w:val="en-US"/>
        </w:rPr>
        <w:t>Em</w:t>
      </w:r>
      <w:proofErr w:type="spellEnd"/>
      <w:r w:rsidR="008E7FA5" w:rsidRPr="008E7FA5">
        <w:rPr>
          <w:lang w:val="en-US"/>
        </w:rPr>
        <w:t xml:space="preserve"> International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onference on </w:t>
      </w:r>
      <w:r w:rsidR="008E7FA5">
        <w:rPr>
          <w:lang w:val="en-US"/>
        </w:rPr>
        <w:t>A</w:t>
      </w:r>
      <w:r w:rsidR="008E7FA5" w:rsidRPr="008E7FA5">
        <w:rPr>
          <w:lang w:val="en-US"/>
        </w:rPr>
        <w:t xml:space="preserve">utomatic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ontrol </w:t>
      </w:r>
      <w:r w:rsidR="008E7FA5">
        <w:rPr>
          <w:lang w:val="en-US"/>
        </w:rPr>
        <w:t>C</w:t>
      </w:r>
      <w:r w:rsidR="008E7FA5" w:rsidRPr="008E7FA5">
        <w:rPr>
          <w:lang w:val="en-US"/>
        </w:rPr>
        <w:t xml:space="preserve">onference, </w:t>
      </w:r>
      <w:r w:rsidR="008E7FA5">
        <w:rPr>
          <w:lang w:val="en-US"/>
        </w:rPr>
        <w:t xml:space="preserve">p. </w:t>
      </w:r>
      <w:r w:rsidR="008E7FA5" w:rsidRPr="008E7FA5">
        <w:rPr>
          <w:lang w:val="en-US"/>
        </w:rPr>
        <w:t>13–18</w:t>
      </w:r>
      <w:r w:rsidR="008E7FA5">
        <w:rPr>
          <w:lang w:val="en-US"/>
        </w:rPr>
        <w:t>,</w:t>
      </w:r>
      <w:r w:rsidR="00EB0D9F">
        <w:rPr>
          <w:lang w:val="en-US"/>
        </w:rPr>
        <w:t xml:space="preserve"> </w:t>
      </w:r>
      <w:proofErr w:type="spellStart"/>
      <w:r w:rsidR="008E7FA5">
        <w:rPr>
          <w:lang w:val="en-US"/>
        </w:rPr>
        <w:t>novembro</w:t>
      </w:r>
      <w:proofErr w:type="spellEnd"/>
      <w:r w:rsidR="008E7FA5">
        <w:rPr>
          <w:lang w:val="en-US"/>
        </w:rPr>
        <w:t>. 2016.</w:t>
      </w:r>
    </w:p>
    <w:sectPr w:rsidR="00D23F2B" w:rsidRPr="000413DF" w:rsidSect="008B07EE">
      <w:headerReference w:type="default" r:id="rId10"/>
      <w:footerReference w:type="default" r:id="rId1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55EE6" w14:textId="77777777" w:rsidR="005C0A62" w:rsidRDefault="005C0A62">
      <w:r>
        <w:separator/>
      </w:r>
    </w:p>
    <w:p w14:paraId="28868F26" w14:textId="77777777" w:rsidR="005C0A62" w:rsidRDefault="005C0A62"/>
    <w:p w14:paraId="4D2E665E" w14:textId="77777777" w:rsidR="005C0A62" w:rsidRDefault="005C0A62"/>
    <w:p w14:paraId="0819FB85" w14:textId="77777777" w:rsidR="005C0A62" w:rsidRDefault="005C0A62"/>
  </w:endnote>
  <w:endnote w:type="continuationSeparator" w:id="0">
    <w:p w14:paraId="1C701B21" w14:textId="77777777" w:rsidR="005C0A62" w:rsidRDefault="005C0A62">
      <w:r>
        <w:continuationSeparator/>
      </w:r>
    </w:p>
    <w:p w14:paraId="13CD82DA" w14:textId="77777777" w:rsidR="005C0A62" w:rsidRDefault="005C0A62"/>
    <w:p w14:paraId="4E21B212" w14:textId="77777777" w:rsidR="005C0A62" w:rsidRDefault="005C0A62"/>
    <w:p w14:paraId="7DB94450" w14:textId="77777777" w:rsidR="005C0A62" w:rsidRDefault="005C0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860B" w14:textId="77777777" w:rsidR="004F7B56" w:rsidRDefault="004F7B56" w:rsidP="00317E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2B727" w14:textId="77777777" w:rsidR="005C0A62" w:rsidRDefault="005C0A62">
      <w:r>
        <w:separator/>
      </w:r>
    </w:p>
    <w:p w14:paraId="3328FE8D" w14:textId="77777777" w:rsidR="005C0A62" w:rsidRDefault="005C0A62"/>
    <w:p w14:paraId="46BA4795" w14:textId="77777777" w:rsidR="005C0A62" w:rsidRDefault="005C0A62"/>
    <w:p w14:paraId="7358E93B" w14:textId="77777777" w:rsidR="005C0A62" w:rsidRDefault="005C0A62"/>
  </w:footnote>
  <w:footnote w:type="continuationSeparator" w:id="0">
    <w:p w14:paraId="39C4428E" w14:textId="77777777" w:rsidR="005C0A62" w:rsidRDefault="005C0A62">
      <w:r>
        <w:continuationSeparator/>
      </w:r>
    </w:p>
    <w:p w14:paraId="393A0DDD" w14:textId="77777777" w:rsidR="005C0A62" w:rsidRDefault="005C0A62"/>
    <w:p w14:paraId="0332ADAE" w14:textId="77777777" w:rsidR="005C0A62" w:rsidRDefault="005C0A62"/>
    <w:p w14:paraId="4A3DB03F" w14:textId="77777777" w:rsidR="005C0A62" w:rsidRDefault="005C0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1CA2E" w14:textId="77777777" w:rsidR="004F7B56" w:rsidRDefault="004F7B56" w:rsidP="007D12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34DF">
      <w:rPr>
        <w:rStyle w:val="PageNumber"/>
        <w:noProof/>
      </w:rPr>
      <w:t>4</w:t>
    </w:r>
    <w:r>
      <w:rPr>
        <w:rStyle w:val="PageNumber"/>
      </w:rPr>
      <w:fldChar w:fldCharType="end"/>
    </w:r>
  </w:p>
  <w:p w14:paraId="12B61CCE" w14:textId="77777777" w:rsidR="004F7B56" w:rsidRPr="00E37DB5" w:rsidRDefault="004F7B56" w:rsidP="00DA4B8C">
    <w:pPr>
      <w:spacing w:before="0"/>
      <w:ind w:right="397" w:firstLine="35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7393E8" wp14:editId="2BFE18A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E3433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DA4B8C">
      <w:rPr>
        <w:b/>
        <w:color w:val="999999"/>
        <w:sz w:val="20"/>
        <w:szCs w:val="20"/>
      </w:rPr>
      <w:t>IOT008</w:t>
    </w:r>
    <w:r w:rsidR="005B6428">
      <w:rPr>
        <w:b/>
        <w:color w:val="999999"/>
        <w:sz w:val="20"/>
        <w:szCs w:val="20"/>
      </w:rPr>
      <w:t xml:space="preserve"> </w:t>
    </w:r>
    <w:r w:rsidR="00DA4B8C">
      <w:rPr>
        <w:b/>
        <w:color w:val="999999"/>
        <w:sz w:val="20"/>
        <w:szCs w:val="20"/>
      </w:rPr>
      <w:t xml:space="preserve"> </w:t>
    </w:r>
    <w:r w:rsidR="00DA4B8C" w:rsidRPr="00DA4B8C">
      <w:rPr>
        <w:b/>
        <w:color w:val="999999"/>
        <w:sz w:val="20"/>
        <w:szCs w:val="20"/>
      </w:rPr>
      <w:t>Segurança em 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F725DCB"/>
    <w:multiLevelType w:val="hybridMultilevel"/>
    <w:tmpl w:val="1FCE7642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6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1621EE"/>
    <w:multiLevelType w:val="multilevel"/>
    <w:tmpl w:val="04160023"/>
    <w:styleLink w:val="ArticleSection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DC708E4"/>
    <w:multiLevelType w:val="hybridMultilevel"/>
    <w:tmpl w:val="2738FB82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B0468"/>
    <w:multiLevelType w:val="hybridMultilevel"/>
    <w:tmpl w:val="7DAE1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6E9F"/>
    <w:multiLevelType w:val="hybridMultilevel"/>
    <w:tmpl w:val="16C6143E"/>
    <w:lvl w:ilvl="0" w:tplc="666473A0">
      <w:numFmt w:val="bullet"/>
      <w:lvlText w:val="•"/>
      <w:lvlJc w:val="left"/>
      <w:pPr>
        <w:ind w:left="1215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CA47EB8"/>
    <w:multiLevelType w:val="hybridMultilevel"/>
    <w:tmpl w:val="558E8A60"/>
    <w:lvl w:ilvl="0" w:tplc="666473A0">
      <w:numFmt w:val="bullet"/>
      <w:lvlText w:val="•"/>
      <w:lvlJc w:val="left"/>
      <w:pPr>
        <w:ind w:left="1223" w:hanging="855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7" w15:restartNumberingAfterBreak="0">
    <w:nsid w:val="7F664198"/>
    <w:multiLevelType w:val="hybridMultilevel"/>
    <w:tmpl w:val="211EBED6"/>
    <w:lvl w:ilvl="0" w:tplc="0416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14"/>
  </w:num>
  <w:num w:numId="10">
    <w:abstractNumId w:val="3"/>
  </w:num>
  <w:num w:numId="11">
    <w:abstractNumId w:val="6"/>
  </w:num>
  <w:num w:numId="12">
    <w:abstractNumId w:val="15"/>
  </w:num>
  <w:num w:numId="13">
    <w:abstractNumId w:val="9"/>
  </w:num>
  <w:num w:numId="14">
    <w:abstractNumId w:val="4"/>
  </w:num>
  <w:num w:numId="15">
    <w:abstractNumId w:val="11"/>
  </w:num>
  <w:num w:numId="16">
    <w:abstractNumId w:val="16"/>
  </w:num>
  <w:num w:numId="17">
    <w:abstractNumId w:val="10"/>
  </w:num>
  <w:num w:numId="18">
    <w:abstractNumId w:val="17"/>
  </w:num>
  <w:num w:numId="1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3259"/>
    <w:rsid w:val="00016CA2"/>
    <w:rsid w:val="00023BDB"/>
    <w:rsid w:val="00023BE6"/>
    <w:rsid w:val="0002702A"/>
    <w:rsid w:val="000306C1"/>
    <w:rsid w:val="00030DC1"/>
    <w:rsid w:val="00031FDC"/>
    <w:rsid w:val="0003259B"/>
    <w:rsid w:val="000336E8"/>
    <w:rsid w:val="00035EBE"/>
    <w:rsid w:val="000372AE"/>
    <w:rsid w:val="00037497"/>
    <w:rsid w:val="00037CE3"/>
    <w:rsid w:val="00037FC5"/>
    <w:rsid w:val="00040FDA"/>
    <w:rsid w:val="000413DF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5FF9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6B0E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5B5E"/>
    <w:rsid w:val="000B69E8"/>
    <w:rsid w:val="000B6E8C"/>
    <w:rsid w:val="000C0409"/>
    <w:rsid w:val="000C07FE"/>
    <w:rsid w:val="000C0CF1"/>
    <w:rsid w:val="000C27F6"/>
    <w:rsid w:val="000C295A"/>
    <w:rsid w:val="000C2F46"/>
    <w:rsid w:val="000C4EDB"/>
    <w:rsid w:val="000C501B"/>
    <w:rsid w:val="000C7E4B"/>
    <w:rsid w:val="000D1049"/>
    <w:rsid w:val="000D135E"/>
    <w:rsid w:val="000D297E"/>
    <w:rsid w:val="000D2D33"/>
    <w:rsid w:val="000D39AE"/>
    <w:rsid w:val="000D3BA6"/>
    <w:rsid w:val="000D4050"/>
    <w:rsid w:val="000D4D7C"/>
    <w:rsid w:val="000D4E60"/>
    <w:rsid w:val="000D5175"/>
    <w:rsid w:val="000D70A9"/>
    <w:rsid w:val="000D7707"/>
    <w:rsid w:val="000D7BBE"/>
    <w:rsid w:val="000E095E"/>
    <w:rsid w:val="000E3F2F"/>
    <w:rsid w:val="000E3FE3"/>
    <w:rsid w:val="000E4460"/>
    <w:rsid w:val="000E52BA"/>
    <w:rsid w:val="000E59A7"/>
    <w:rsid w:val="000E6954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3994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616"/>
    <w:rsid w:val="00144E83"/>
    <w:rsid w:val="001467FC"/>
    <w:rsid w:val="00146DF5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20"/>
    <w:rsid w:val="00170446"/>
    <w:rsid w:val="00170DFD"/>
    <w:rsid w:val="001724FA"/>
    <w:rsid w:val="00173DFE"/>
    <w:rsid w:val="001746C1"/>
    <w:rsid w:val="00174C47"/>
    <w:rsid w:val="00177013"/>
    <w:rsid w:val="00177D4A"/>
    <w:rsid w:val="001836DC"/>
    <w:rsid w:val="001851E4"/>
    <w:rsid w:val="0018638D"/>
    <w:rsid w:val="00190422"/>
    <w:rsid w:val="0019045B"/>
    <w:rsid w:val="00191B00"/>
    <w:rsid w:val="0019624F"/>
    <w:rsid w:val="0019787D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1DD3"/>
    <w:rsid w:val="001E2331"/>
    <w:rsid w:val="001E25E9"/>
    <w:rsid w:val="001E37E5"/>
    <w:rsid w:val="001E4905"/>
    <w:rsid w:val="001E5083"/>
    <w:rsid w:val="001E604D"/>
    <w:rsid w:val="001E71EE"/>
    <w:rsid w:val="001E7727"/>
    <w:rsid w:val="001F146B"/>
    <w:rsid w:val="001F1B2E"/>
    <w:rsid w:val="001F3BA8"/>
    <w:rsid w:val="001F4855"/>
    <w:rsid w:val="001F502E"/>
    <w:rsid w:val="001F58D4"/>
    <w:rsid w:val="0020138C"/>
    <w:rsid w:val="00203887"/>
    <w:rsid w:val="002041C7"/>
    <w:rsid w:val="002049A4"/>
    <w:rsid w:val="002060B2"/>
    <w:rsid w:val="002063C1"/>
    <w:rsid w:val="00206ECC"/>
    <w:rsid w:val="00213639"/>
    <w:rsid w:val="00214563"/>
    <w:rsid w:val="00214596"/>
    <w:rsid w:val="00215151"/>
    <w:rsid w:val="00215E75"/>
    <w:rsid w:val="00221114"/>
    <w:rsid w:val="00221EFC"/>
    <w:rsid w:val="00222786"/>
    <w:rsid w:val="00225182"/>
    <w:rsid w:val="00225E22"/>
    <w:rsid w:val="002268BA"/>
    <w:rsid w:val="00226C15"/>
    <w:rsid w:val="002311C9"/>
    <w:rsid w:val="00233576"/>
    <w:rsid w:val="00237FB8"/>
    <w:rsid w:val="002402C9"/>
    <w:rsid w:val="00240535"/>
    <w:rsid w:val="00244940"/>
    <w:rsid w:val="0024656F"/>
    <w:rsid w:val="002477CE"/>
    <w:rsid w:val="002517FD"/>
    <w:rsid w:val="00252385"/>
    <w:rsid w:val="00253AB9"/>
    <w:rsid w:val="00254408"/>
    <w:rsid w:val="00256B1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2DAF"/>
    <w:rsid w:val="00283A64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3E18"/>
    <w:rsid w:val="002A4B27"/>
    <w:rsid w:val="002A73B7"/>
    <w:rsid w:val="002B0FDC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3E04"/>
    <w:rsid w:val="003440D8"/>
    <w:rsid w:val="003442EE"/>
    <w:rsid w:val="0035062A"/>
    <w:rsid w:val="0035068A"/>
    <w:rsid w:val="003508CB"/>
    <w:rsid w:val="003513EB"/>
    <w:rsid w:val="0035280E"/>
    <w:rsid w:val="0035320D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4C49"/>
    <w:rsid w:val="00376631"/>
    <w:rsid w:val="00380344"/>
    <w:rsid w:val="00381DBE"/>
    <w:rsid w:val="003821CA"/>
    <w:rsid w:val="00382BCD"/>
    <w:rsid w:val="00382D39"/>
    <w:rsid w:val="003848A9"/>
    <w:rsid w:val="0038510E"/>
    <w:rsid w:val="00386697"/>
    <w:rsid w:val="00387F07"/>
    <w:rsid w:val="00390504"/>
    <w:rsid w:val="0039077A"/>
    <w:rsid w:val="00391D98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1BCC"/>
    <w:rsid w:val="003C3519"/>
    <w:rsid w:val="003D081B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47EA"/>
    <w:rsid w:val="003F5298"/>
    <w:rsid w:val="003F763F"/>
    <w:rsid w:val="00403CDF"/>
    <w:rsid w:val="00404708"/>
    <w:rsid w:val="00405300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46F90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3E24"/>
    <w:rsid w:val="00464BC2"/>
    <w:rsid w:val="004655AB"/>
    <w:rsid w:val="00465F5E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65"/>
    <w:rsid w:val="004D2E7D"/>
    <w:rsid w:val="004D2E9B"/>
    <w:rsid w:val="004D367A"/>
    <w:rsid w:val="004D4E1C"/>
    <w:rsid w:val="004D6760"/>
    <w:rsid w:val="004D6BEA"/>
    <w:rsid w:val="004D6C25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4F7B56"/>
    <w:rsid w:val="00501430"/>
    <w:rsid w:val="0050169C"/>
    <w:rsid w:val="00502033"/>
    <w:rsid w:val="00503C25"/>
    <w:rsid w:val="0050450D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301C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C51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68B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47"/>
    <w:rsid w:val="00575977"/>
    <w:rsid w:val="00575A1E"/>
    <w:rsid w:val="00576483"/>
    <w:rsid w:val="00577416"/>
    <w:rsid w:val="005810DF"/>
    <w:rsid w:val="00582901"/>
    <w:rsid w:val="00584B7A"/>
    <w:rsid w:val="00586244"/>
    <w:rsid w:val="00586356"/>
    <w:rsid w:val="005865B5"/>
    <w:rsid w:val="00586E04"/>
    <w:rsid w:val="00587262"/>
    <w:rsid w:val="0059030F"/>
    <w:rsid w:val="00593CD3"/>
    <w:rsid w:val="00595E04"/>
    <w:rsid w:val="0059680F"/>
    <w:rsid w:val="0059762C"/>
    <w:rsid w:val="005A205D"/>
    <w:rsid w:val="005A4803"/>
    <w:rsid w:val="005A7087"/>
    <w:rsid w:val="005A772B"/>
    <w:rsid w:val="005B00BB"/>
    <w:rsid w:val="005B4B7A"/>
    <w:rsid w:val="005B4F5D"/>
    <w:rsid w:val="005B6428"/>
    <w:rsid w:val="005B6806"/>
    <w:rsid w:val="005B739A"/>
    <w:rsid w:val="005C0A62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671C"/>
    <w:rsid w:val="00617A9F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3C89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18D1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76353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6E35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3BF"/>
    <w:rsid w:val="006C645A"/>
    <w:rsid w:val="006C7D57"/>
    <w:rsid w:val="006D0589"/>
    <w:rsid w:val="006D0B07"/>
    <w:rsid w:val="006D1B5C"/>
    <w:rsid w:val="006D2589"/>
    <w:rsid w:val="006D2659"/>
    <w:rsid w:val="006D350C"/>
    <w:rsid w:val="006D376B"/>
    <w:rsid w:val="006D3A3B"/>
    <w:rsid w:val="006D4AC3"/>
    <w:rsid w:val="006D5341"/>
    <w:rsid w:val="006D7F2D"/>
    <w:rsid w:val="006E0250"/>
    <w:rsid w:val="006E1369"/>
    <w:rsid w:val="006E3C76"/>
    <w:rsid w:val="006E4F7F"/>
    <w:rsid w:val="006E5622"/>
    <w:rsid w:val="006E679E"/>
    <w:rsid w:val="006E684B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21C5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0269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DDC"/>
    <w:rsid w:val="00787E1A"/>
    <w:rsid w:val="0079219B"/>
    <w:rsid w:val="007936A3"/>
    <w:rsid w:val="00793876"/>
    <w:rsid w:val="007950E0"/>
    <w:rsid w:val="0079701F"/>
    <w:rsid w:val="007977A2"/>
    <w:rsid w:val="007A20D6"/>
    <w:rsid w:val="007A3795"/>
    <w:rsid w:val="007A4973"/>
    <w:rsid w:val="007A52BB"/>
    <w:rsid w:val="007A5F1F"/>
    <w:rsid w:val="007A79DC"/>
    <w:rsid w:val="007A7B65"/>
    <w:rsid w:val="007B0FF8"/>
    <w:rsid w:val="007B2520"/>
    <w:rsid w:val="007B329E"/>
    <w:rsid w:val="007B391E"/>
    <w:rsid w:val="007B4A44"/>
    <w:rsid w:val="007B4DFD"/>
    <w:rsid w:val="007B69A9"/>
    <w:rsid w:val="007C013B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1460"/>
    <w:rsid w:val="007F2768"/>
    <w:rsid w:val="007F2FC7"/>
    <w:rsid w:val="007F442E"/>
    <w:rsid w:val="007F5326"/>
    <w:rsid w:val="007F6D9B"/>
    <w:rsid w:val="007F7AF5"/>
    <w:rsid w:val="0080036E"/>
    <w:rsid w:val="008005A1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2B5F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117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5D1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3DD"/>
    <w:rsid w:val="008E09EE"/>
    <w:rsid w:val="008E4969"/>
    <w:rsid w:val="008E4A37"/>
    <w:rsid w:val="008E4AC3"/>
    <w:rsid w:val="008E52F7"/>
    <w:rsid w:val="008E60D8"/>
    <w:rsid w:val="008E6274"/>
    <w:rsid w:val="008E6E01"/>
    <w:rsid w:val="008E7FA5"/>
    <w:rsid w:val="008F000C"/>
    <w:rsid w:val="008F0C22"/>
    <w:rsid w:val="008F1876"/>
    <w:rsid w:val="008F1E35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057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950"/>
    <w:rsid w:val="00935358"/>
    <w:rsid w:val="009353D2"/>
    <w:rsid w:val="00935F4A"/>
    <w:rsid w:val="009363E7"/>
    <w:rsid w:val="00937D87"/>
    <w:rsid w:val="00941BC8"/>
    <w:rsid w:val="00942DE6"/>
    <w:rsid w:val="00944055"/>
    <w:rsid w:val="00944512"/>
    <w:rsid w:val="009446E5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82A"/>
    <w:rsid w:val="00961CF5"/>
    <w:rsid w:val="009631A3"/>
    <w:rsid w:val="0096325C"/>
    <w:rsid w:val="009661C7"/>
    <w:rsid w:val="00966351"/>
    <w:rsid w:val="00966C47"/>
    <w:rsid w:val="00973178"/>
    <w:rsid w:val="009732F9"/>
    <w:rsid w:val="00976B9E"/>
    <w:rsid w:val="00976E67"/>
    <w:rsid w:val="00977967"/>
    <w:rsid w:val="00984EBE"/>
    <w:rsid w:val="00991CE0"/>
    <w:rsid w:val="00994312"/>
    <w:rsid w:val="00994C1F"/>
    <w:rsid w:val="00996621"/>
    <w:rsid w:val="0099679F"/>
    <w:rsid w:val="00996D2B"/>
    <w:rsid w:val="00997291"/>
    <w:rsid w:val="009A46B4"/>
    <w:rsid w:val="009A6155"/>
    <w:rsid w:val="009B1027"/>
    <w:rsid w:val="009B2742"/>
    <w:rsid w:val="009B35FE"/>
    <w:rsid w:val="009B4092"/>
    <w:rsid w:val="009C0135"/>
    <w:rsid w:val="009C1C35"/>
    <w:rsid w:val="009C1C4C"/>
    <w:rsid w:val="009C2356"/>
    <w:rsid w:val="009C3EC7"/>
    <w:rsid w:val="009C767F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2535"/>
    <w:rsid w:val="009E3133"/>
    <w:rsid w:val="009E31A7"/>
    <w:rsid w:val="009E39E9"/>
    <w:rsid w:val="009E6D0F"/>
    <w:rsid w:val="009E75A0"/>
    <w:rsid w:val="009F2D73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442D"/>
    <w:rsid w:val="00A577F1"/>
    <w:rsid w:val="00A624E2"/>
    <w:rsid w:val="00A630EC"/>
    <w:rsid w:val="00A635B6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9DB"/>
    <w:rsid w:val="00A8370D"/>
    <w:rsid w:val="00A841FB"/>
    <w:rsid w:val="00A858C8"/>
    <w:rsid w:val="00A90097"/>
    <w:rsid w:val="00A90A75"/>
    <w:rsid w:val="00A90F3D"/>
    <w:rsid w:val="00A9194F"/>
    <w:rsid w:val="00A927AD"/>
    <w:rsid w:val="00A94849"/>
    <w:rsid w:val="00A94A62"/>
    <w:rsid w:val="00A95D51"/>
    <w:rsid w:val="00A9665B"/>
    <w:rsid w:val="00AA0518"/>
    <w:rsid w:val="00AA0553"/>
    <w:rsid w:val="00AA0A2C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480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1DD2"/>
    <w:rsid w:val="00B0397C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5E83"/>
    <w:rsid w:val="00B17281"/>
    <w:rsid w:val="00B179F2"/>
    <w:rsid w:val="00B21894"/>
    <w:rsid w:val="00B23775"/>
    <w:rsid w:val="00B23828"/>
    <w:rsid w:val="00B239DB"/>
    <w:rsid w:val="00B2555D"/>
    <w:rsid w:val="00B255CF"/>
    <w:rsid w:val="00B26243"/>
    <w:rsid w:val="00B26285"/>
    <w:rsid w:val="00B27E17"/>
    <w:rsid w:val="00B30672"/>
    <w:rsid w:val="00B31C94"/>
    <w:rsid w:val="00B3217F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17A3"/>
    <w:rsid w:val="00BE66F6"/>
    <w:rsid w:val="00BE79B4"/>
    <w:rsid w:val="00BE7FF1"/>
    <w:rsid w:val="00BF211C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133C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64F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2FD"/>
    <w:rsid w:val="00C60657"/>
    <w:rsid w:val="00C60EF7"/>
    <w:rsid w:val="00C61AD9"/>
    <w:rsid w:val="00C62E4D"/>
    <w:rsid w:val="00C636FC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0419"/>
    <w:rsid w:val="00CA18AC"/>
    <w:rsid w:val="00CA1FE3"/>
    <w:rsid w:val="00CA21A6"/>
    <w:rsid w:val="00CA4091"/>
    <w:rsid w:val="00CA4DF1"/>
    <w:rsid w:val="00CA6772"/>
    <w:rsid w:val="00CA6890"/>
    <w:rsid w:val="00CA6F7D"/>
    <w:rsid w:val="00CA7FCA"/>
    <w:rsid w:val="00CB6050"/>
    <w:rsid w:val="00CB7C1F"/>
    <w:rsid w:val="00CC1121"/>
    <w:rsid w:val="00CC16C5"/>
    <w:rsid w:val="00CC2FB1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2B"/>
    <w:rsid w:val="00D23F7B"/>
    <w:rsid w:val="00D26144"/>
    <w:rsid w:val="00D27FAD"/>
    <w:rsid w:val="00D32083"/>
    <w:rsid w:val="00D32C72"/>
    <w:rsid w:val="00D3430A"/>
    <w:rsid w:val="00D3476C"/>
    <w:rsid w:val="00D40B7E"/>
    <w:rsid w:val="00D40C5F"/>
    <w:rsid w:val="00D41C8D"/>
    <w:rsid w:val="00D4294A"/>
    <w:rsid w:val="00D434DF"/>
    <w:rsid w:val="00D47948"/>
    <w:rsid w:val="00D51269"/>
    <w:rsid w:val="00D51E9C"/>
    <w:rsid w:val="00D5292D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FDF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431"/>
    <w:rsid w:val="00DA1A1B"/>
    <w:rsid w:val="00DA4A4B"/>
    <w:rsid w:val="00DA4B8C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D6DE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07F11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AB4"/>
    <w:rsid w:val="00E3076E"/>
    <w:rsid w:val="00E31F5E"/>
    <w:rsid w:val="00E32365"/>
    <w:rsid w:val="00E32ABC"/>
    <w:rsid w:val="00E32F53"/>
    <w:rsid w:val="00E32FDC"/>
    <w:rsid w:val="00E349DE"/>
    <w:rsid w:val="00E3536C"/>
    <w:rsid w:val="00E37DB5"/>
    <w:rsid w:val="00E4025F"/>
    <w:rsid w:val="00E41FA0"/>
    <w:rsid w:val="00E42AE6"/>
    <w:rsid w:val="00E4411F"/>
    <w:rsid w:val="00E45D16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D9F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C76CE"/>
    <w:rsid w:val="00ED095F"/>
    <w:rsid w:val="00ED0FDD"/>
    <w:rsid w:val="00ED1F10"/>
    <w:rsid w:val="00ED27C2"/>
    <w:rsid w:val="00ED28B5"/>
    <w:rsid w:val="00ED2909"/>
    <w:rsid w:val="00ED29B0"/>
    <w:rsid w:val="00ED374B"/>
    <w:rsid w:val="00ED3E07"/>
    <w:rsid w:val="00ED40EF"/>
    <w:rsid w:val="00ED6A45"/>
    <w:rsid w:val="00EE15A7"/>
    <w:rsid w:val="00EE304C"/>
    <w:rsid w:val="00EE3829"/>
    <w:rsid w:val="00EE625D"/>
    <w:rsid w:val="00EE6E79"/>
    <w:rsid w:val="00EF00DE"/>
    <w:rsid w:val="00EF58CB"/>
    <w:rsid w:val="00F0060C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59A2"/>
    <w:rsid w:val="00F21218"/>
    <w:rsid w:val="00F22203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447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963BD"/>
    <w:rsid w:val="00F9691B"/>
    <w:rsid w:val="00FA03AC"/>
    <w:rsid w:val="00FA40F0"/>
    <w:rsid w:val="00FA512A"/>
    <w:rsid w:val="00FA51A5"/>
    <w:rsid w:val="00FA7DE8"/>
    <w:rsid w:val="00FB082B"/>
    <w:rsid w:val="00FB15CE"/>
    <w:rsid w:val="00FB4EBA"/>
    <w:rsid w:val="00FB6398"/>
    <w:rsid w:val="00FB6745"/>
    <w:rsid w:val="00FB7294"/>
    <w:rsid w:val="00FC0FEA"/>
    <w:rsid w:val="00FC293F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E7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76C711"/>
  <w15:docId w15:val="{1E9C31F0-D0FF-4BF2-BC61-35F201A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A2C"/>
    <w:pPr>
      <w:tabs>
        <w:tab w:val="left" w:pos="851"/>
      </w:tabs>
      <w:spacing w:before="120"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0419"/>
    <w:pPr>
      <w:keepNext/>
      <w:numPr>
        <w:numId w:val="1"/>
      </w:numPr>
      <w:tabs>
        <w:tab w:val="clear" w:pos="851"/>
      </w:tabs>
      <w:spacing w:after="480"/>
      <w:ind w:left="431" w:hanging="431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/>
      <w:outlineLvl w:val="1"/>
    </w:pPr>
    <w:rPr>
      <w:rFonts w:cs="Arial"/>
      <w:bCs/>
      <w:i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A0419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TOC2">
    <w:name w:val="toc 2"/>
    <w:basedOn w:val="Normal"/>
    <w:next w:val="Normal"/>
    <w:link w:val="TOC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/>
      <w:ind w:left="601" w:right="284" w:hanging="601"/>
      <w:jc w:val="left"/>
    </w:pPr>
    <w:rPr>
      <w:caps/>
    </w:rPr>
  </w:style>
  <w:style w:type="paragraph" w:styleId="TOC1">
    <w:name w:val="toc 1"/>
    <w:basedOn w:val="Normal"/>
    <w:next w:val="Normal"/>
    <w:link w:val="TOC1Char"/>
    <w:autoRedefine/>
    <w:uiPriority w:val="39"/>
    <w:rsid w:val="00501430"/>
    <w:pPr>
      <w:tabs>
        <w:tab w:val="clear" w:pos="851"/>
        <w:tab w:val="right" w:leader="dot" w:pos="9072"/>
      </w:tabs>
      <w:spacing w:after="120"/>
      <w:ind w:left="397" w:right="284" w:hanging="397"/>
      <w:jc w:val="left"/>
    </w:pPr>
    <w:rPr>
      <w:b/>
      <w:caps/>
      <w:noProof/>
    </w:rPr>
  </w:style>
  <w:style w:type="paragraph" w:styleId="TOC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/>
      <w:ind w:left="805" w:right="284" w:hanging="805"/>
      <w:jc w:val="left"/>
    </w:pPr>
  </w:style>
  <w:style w:type="paragraph" w:styleId="TOC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/>
      <w:ind w:left="1015" w:right="284" w:hanging="1015"/>
      <w:jc w:val="left"/>
    </w:pPr>
  </w:style>
  <w:style w:type="character" w:styleId="HTMLAcronym">
    <w:name w:val="HTML Acronym"/>
    <w:basedOn w:val="DefaultParagraphFont"/>
    <w:uiPriority w:val="99"/>
    <w:semiHidden/>
    <w:rsid w:val="000E52BA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/>
      <w:ind w:left="1219" w:right="284" w:hanging="1219"/>
      <w:jc w:val="left"/>
    </w:pPr>
  </w:style>
  <w:style w:type="paragraph" w:styleId="TOC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/>
      <w:ind w:left="1423" w:right="284" w:hanging="1423"/>
      <w:jc w:val="left"/>
    </w:pPr>
  </w:style>
  <w:style w:type="paragraph" w:styleId="TOC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/>
      <w:ind w:left="1627" w:right="284" w:hanging="1627"/>
      <w:jc w:val="left"/>
    </w:pPr>
  </w:style>
  <w:style w:type="paragraph" w:styleId="TOC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/>
      <w:ind w:left="1837" w:right="284" w:hanging="1837"/>
      <w:jc w:val="left"/>
    </w:pPr>
  </w:style>
  <w:style w:type="paragraph" w:styleId="TOC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/>
      <w:ind w:left="1701" w:right="284" w:hanging="1701"/>
      <w:jc w:val="left"/>
    </w:pPr>
    <w:rPr>
      <w:b/>
      <w:caps/>
    </w:rPr>
  </w:style>
  <w:style w:type="paragraph" w:styleId="Signature">
    <w:name w:val="Signature"/>
    <w:basedOn w:val="Normal"/>
    <w:link w:val="SignatureChar"/>
    <w:uiPriority w:val="99"/>
    <w:semiHidden/>
    <w:rsid w:val="000E52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0E52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semiHidden/>
    <w:rsid w:val="000E52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HTMLCite">
    <w:name w:val="HTML Cite"/>
    <w:basedOn w:val="DefaultParagraphFont"/>
    <w:uiPriority w:val="99"/>
    <w:semiHidden/>
    <w:rsid w:val="000E52BA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BodyText">
    <w:name w:val="Body Text"/>
    <w:basedOn w:val="Normal"/>
    <w:link w:val="BodyTextChar"/>
    <w:semiHidden/>
    <w:rsid w:val="000E52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0E52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0E52BA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HTMLDefinition">
    <w:name w:val="HTML Definition"/>
    <w:basedOn w:val="DefaultParagraphFont"/>
    <w:uiPriority w:val="99"/>
    <w:semiHidden/>
    <w:rsid w:val="000E52BA"/>
    <w:rPr>
      <w:rFonts w:cs="Times New Roman"/>
      <w:i/>
      <w:iCs/>
    </w:rPr>
  </w:style>
  <w:style w:type="paragraph" w:styleId="EnvelopeAddress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Closing">
    <w:name w:val="Closing"/>
    <w:basedOn w:val="Normal"/>
    <w:link w:val="ClosingChar"/>
    <w:uiPriority w:val="99"/>
    <w:semiHidden/>
    <w:rsid w:val="000E52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rsid w:val="000E52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0E52BA"/>
    <w:rPr>
      <w:rFonts w:cs="Times New Roman"/>
      <w:i/>
      <w:iCs/>
    </w:rPr>
  </w:style>
  <w:style w:type="character" w:styleId="HTMLSample">
    <w:name w:val="HTML Sample"/>
    <w:basedOn w:val="DefaultParagraphFont"/>
    <w:uiPriority w:val="99"/>
    <w:semiHidden/>
    <w:rsid w:val="000E52BA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0E52BA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semiHidden/>
    <w:rsid w:val="000E52BA"/>
    <w:rPr>
      <w:rFonts w:cs="Times New Roman"/>
      <w:color w:val="0000FF"/>
      <w:u w:val="single"/>
    </w:rPr>
  </w:style>
  <w:style w:type="paragraph" w:styleId="List">
    <w:name w:val="List"/>
    <w:basedOn w:val="Normal"/>
    <w:uiPriority w:val="99"/>
    <w:semiHidden/>
    <w:rsid w:val="000E52BA"/>
    <w:pPr>
      <w:ind w:left="283" w:hanging="283"/>
    </w:pPr>
  </w:style>
  <w:style w:type="paragraph" w:styleId="List2">
    <w:name w:val="List 2"/>
    <w:basedOn w:val="Normal"/>
    <w:uiPriority w:val="99"/>
    <w:semiHidden/>
    <w:rsid w:val="000E52BA"/>
    <w:pPr>
      <w:ind w:left="566" w:hanging="283"/>
    </w:pPr>
  </w:style>
  <w:style w:type="paragraph" w:styleId="List3">
    <w:name w:val="List 3"/>
    <w:basedOn w:val="Normal"/>
    <w:uiPriority w:val="99"/>
    <w:semiHidden/>
    <w:rsid w:val="000E52BA"/>
    <w:pPr>
      <w:ind w:left="849" w:hanging="283"/>
    </w:pPr>
  </w:style>
  <w:style w:type="paragraph" w:styleId="List4">
    <w:name w:val="List 4"/>
    <w:basedOn w:val="Normal"/>
    <w:uiPriority w:val="99"/>
    <w:semiHidden/>
    <w:rsid w:val="000E52BA"/>
    <w:pPr>
      <w:ind w:left="1132" w:hanging="283"/>
    </w:pPr>
  </w:style>
  <w:style w:type="paragraph" w:styleId="List5">
    <w:name w:val="List 5"/>
    <w:basedOn w:val="Normal"/>
    <w:uiPriority w:val="99"/>
    <w:semiHidden/>
    <w:rsid w:val="000E52BA"/>
    <w:pPr>
      <w:ind w:left="1415" w:hanging="283"/>
    </w:pPr>
  </w:style>
  <w:style w:type="paragraph" w:styleId="ListContinue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HTMLTypewriter">
    <w:name w:val="HTML Typewriter"/>
    <w:basedOn w:val="DefaultParagraphFont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ListNumber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LineNumber">
    <w:name w:val="line number"/>
    <w:basedOn w:val="DefaultParagraphFont"/>
    <w:uiPriority w:val="99"/>
    <w:semiHidden/>
    <w:rsid w:val="00221114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2111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211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2111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NormalIndent">
    <w:name w:val="Normal Indent"/>
    <w:basedOn w:val="Normal"/>
    <w:uiPriority w:val="99"/>
    <w:semiHidden/>
    <w:rsid w:val="00221114"/>
    <w:pPr>
      <w:ind w:left="708"/>
    </w:pPr>
  </w:style>
  <w:style w:type="paragraph" w:styleId="EnvelopeReturn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21114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leClassic1">
    <w:name w:val="Table Classic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List1">
    <w:name w:val="Table List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HTMLVariable">
    <w:name w:val="HTML Variable"/>
    <w:basedOn w:val="DefaultParagraphFont"/>
    <w:uiPriority w:val="99"/>
    <w:semiHidden/>
    <w:rsid w:val="00221114"/>
    <w:rPr>
      <w:rFonts w:cs="Times New Roman"/>
      <w:i/>
      <w:iCs/>
    </w:rPr>
  </w:style>
  <w:style w:type="paragraph" w:styleId="Title">
    <w:name w:val="Title"/>
    <w:basedOn w:val="Normal"/>
    <w:link w:val="Title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/>
      <w:jc w:val="center"/>
    </w:pPr>
  </w:style>
  <w:style w:type="character" w:customStyle="1" w:styleId="NormalmenorChar">
    <w:name w:val="Normal menor Char"/>
    <w:basedOn w:val="DefaultParagraphFont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DefaultParagraphFont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TOC2Char">
    <w:name w:val="TOC 2 Char"/>
    <w:basedOn w:val="DefaultParagraphFont"/>
    <w:link w:val="TOC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ListNumber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PageNumber">
    <w:name w:val="page number"/>
    <w:basedOn w:val="DefaultParagraphFont"/>
    <w:rsid w:val="00E37DB5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leGrid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</w:pPr>
  </w:style>
  <w:style w:type="paragraph" w:styleId="Caption">
    <w:name w:val="caption"/>
    <w:basedOn w:val="Normal"/>
    <w:next w:val="Normal"/>
    <w:uiPriority w:val="99"/>
    <w:qFormat/>
    <w:rsid w:val="00753695"/>
    <w:pPr>
      <w:ind w:left="1304" w:hanging="1304"/>
    </w:pPr>
    <w:rPr>
      <w:bCs/>
      <w:caps/>
    </w:rPr>
  </w:style>
  <w:style w:type="table" w:styleId="TableGrid1">
    <w:name w:val="Table Grid 1"/>
    <w:basedOn w:val="Table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teHeading">
    <w:name w:val="Note Heading"/>
    <w:basedOn w:val="Normal"/>
    <w:next w:val="Normal"/>
    <w:link w:val="NoteHeadingChar"/>
    <w:uiPriority w:val="99"/>
    <w:semiHidden/>
    <w:rsid w:val="007B4DFD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/>
      <w:ind w:left="1162" w:hanging="1162"/>
    </w:pPr>
    <w:rPr>
      <w:caps/>
      <w:sz w:val="20"/>
    </w:rPr>
  </w:style>
  <w:style w:type="character" w:customStyle="1" w:styleId="TOC1Char">
    <w:name w:val="TOC 1 Char"/>
    <w:basedOn w:val="DefaultParagraphFont"/>
    <w:link w:val="TOC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DefaultParagraphFont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leGrid"/>
    <w:uiPriority w:val="99"/>
    <w:rsid w:val="00954C3E"/>
    <w:pPr>
      <w:jc w:val="center"/>
    </w:pPr>
    <w:rPr>
      <w:rFonts w:ascii="Arial" w:hAnsi="Arial"/>
    </w:rPr>
    <w:tblPr/>
  </w:style>
  <w:style w:type="character" w:styleId="CommentReference">
    <w:name w:val="annotation reference"/>
    <w:basedOn w:val="DefaultParagraphFont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after="120"/>
      <w:jc w:val="center"/>
    </w:pPr>
  </w:style>
  <w:style w:type="paragraph" w:styleId="CommentText">
    <w:name w:val="annotation text"/>
    <w:basedOn w:val="Normal"/>
    <w:link w:val="CommentTextChar"/>
    <w:uiPriority w:val="99"/>
    <w:semiHidden/>
    <w:rsid w:val="00C71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71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/>
      <w:ind w:left="1361" w:hanging="1361"/>
    </w:pPr>
    <w:rPr>
      <w:cap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MacroText">
    <w:name w:val="macro"/>
    <w:link w:val="MacroText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rsid w:val="008F36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8F369C"/>
    <w:rPr>
      <w:rFonts w:cs="Arial"/>
      <w:b/>
      <w:bCs/>
    </w:rPr>
  </w:style>
  <w:style w:type="paragraph" w:styleId="IndexHeading">
    <w:name w:val="index heading"/>
    <w:basedOn w:val="Normal"/>
    <w:next w:val="Index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NoList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locked/>
    <w:rsid w:val="00B40135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B0FDC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94A6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23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D0C7B-63C7-405A-9C6E-7F98E5BC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89</TotalTime>
  <Pages>4</Pages>
  <Words>411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Teses e Dissertações</vt:lpstr>
      <vt:lpstr>Teses e Dissertações</vt:lpstr>
    </vt:vector>
  </TitlesOfParts>
  <Company>Pós Graduação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KLEBER DOBROWOLSKI</cp:lastModifiedBy>
  <cp:revision>22</cp:revision>
  <cp:lastPrinted>2009-11-04T00:12:00Z</cp:lastPrinted>
  <dcterms:created xsi:type="dcterms:W3CDTF">2018-09-29T16:29:00Z</dcterms:created>
  <dcterms:modified xsi:type="dcterms:W3CDTF">2018-09-29T17:56:00Z</dcterms:modified>
</cp:coreProperties>
</file>